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7CAA" w14:textId="77777777" w:rsidR="00AC7321" w:rsidRDefault="00AC7321">
      <w:pPr>
        <w:jc w:val="right"/>
        <w:rPr>
          <w:sz w:val="16"/>
        </w:rPr>
      </w:pPr>
    </w:p>
    <w:p w14:paraId="4E667015" w14:textId="77777777" w:rsidR="00AC7321" w:rsidRDefault="00AC7321">
      <w:pPr>
        <w:pStyle w:val="Overskrift2"/>
        <w:rPr>
          <w:rFonts w:ascii="Verdana" w:hAnsi="Verdana"/>
          <w:b w:val="0"/>
          <w:bCs w:val="0"/>
          <w:color w:val="auto"/>
          <w:sz w:val="40"/>
          <w:szCs w:val="40"/>
        </w:rPr>
      </w:pPr>
      <w:r>
        <w:rPr>
          <w:rFonts w:ascii="Verdana" w:hAnsi="Verdana"/>
          <w:b w:val="0"/>
          <w:bCs w:val="0"/>
          <w:noProof/>
          <w:sz w:val="40"/>
          <w:szCs w:val="40"/>
        </w:rPr>
        <w:t>Ansøgning om merit på Grundforløb, GF2</w:t>
      </w:r>
    </w:p>
    <w:p w14:paraId="4AE6A5CD" w14:textId="77777777" w:rsidR="00AC7321" w:rsidRDefault="00AC7321">
      <w:pPr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709"/>
        <w:gridCol w:w="1701"/>
        <w:gridCol w:w="2551"/>
      </w:tblGrid>
      <w:tr w:rsidR="00AC7321" w14:paraId="5DD0D02B" w14:textId="77777777">
        <w:trPr>
          <w:trHeight w:val="555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7390F4" w14:textId="77777777" w:rsidR="00AC7321" w:rsidRDefault="00AC7321">
            <w:pPr>
              <w:pStyle w:val="Overskrift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Navn:  </w:t>
            </w:r>
          </w:p>
          <w:p w14:paraId="258C8E33" w14:textId="59143092" w:rsidR="00AC7321" w:rsidRDefault="00C37206" w:rsidP="00936A4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#</w:t>
            </w:r>
            <w:r w:rsidR="00D66F60">
              <w:rPr>
                <w:rFonts w:ascii="Consolas" w:hAnsi="Consolas" w:cs="Consolas"/>
                <w:color w:val="A31515"/>
                <w:sz w:val="19"/>
                <w:szCs w:val="19"/>
                <w:lang w:eastAsia="da-DK"/>
              </w:rPr>
              <w:t>navn</w:t>
            </w:r>
            <w:r>
              <w:rPr>
                <w:b/>
                <w:bCs/>
                <w:sz w:val="24"/>
              </w:rPr>
              <w:t>#</w:t>
            </w: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37FECA" w14:textId="77777777" w:rsidR="00AC7321" w:rsidRDefault="00AC7321">
            <w:pPr>
              <w:pStyle w:val="Overskrift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Cpr.nr.:  </w:t>
            </w:r>
          </w:p>
          <w:p w14:paraId="2B365111" w14:textId="7A8A8A9E" w:rsidR="00AC7321" w:rsidRDefault="00AC7321">
            <w:pPr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C37206">
              <w:rPr>
                <w:b/>
                <w:bCs/>
                <w:sz w:val="24"/>
              </w:rPr>
              <w:t>#</w:t>
            </w:r>
            <w:r w:rsidR="00D66F60">
              <w:rPr>
                <w:rFonts w:ascii="Consolas" w:hAnsi="Consolas" w:cs="Consolas"/>
                <w:color w:val="A31515"/>
                <w:sz w:val="19"/>
                <w:szCs w:val="19"/>
                <w:lang w:eastAsia="da-DK"/>
              </w:rPr>
              <w:t>cpr</w:t>
            </w:r>
            <w:r w:rsidR="00C37206">
              <w:rPr>
                <w:b/>
                <w:bCs/>
                <w:sz w:val="24"/>
              </w:rPr>
              <w:t>#</w:t>
            </w:r>
          </w:p>
        </w:tc>
      </w:tr>
      <w:tr w:rsidR="00AC7321" w14:paraId="44305157" w14:textId="77777777">
        <w:trPr>
          <w:cantSplit/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01C772B" w14:textId="1BE6DB2F" w:rsidR="00AC7321" w:rsidRPr="00D66F60" w:rsidRDefault="00AC7321" w:rsidP="00D66F60">
            <w:pPr>
              <w:pStyle w:val="Indholdsfortegnelse2"/>
            </w:pPr>
            <w:r>
              <w:t xml:space="preserve">Adresse: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35738F2" w14:textId="090EE7FF" w:rsidR="00AC7321" w:rsidRPr="00D66F60" w:rsidRDefault="00AC7321" w:rsidP="00D66F60">
            <w:pPr>
              <w:pStyle w:val="Overskrift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Telefon</w:t>
            </w: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</w:p>
        </w:tc>
      </w:tr>
      <w:tr w:rsidR="00AC7321" w14:paraId="668C3B15" w14:textId="77777777">
        <w:trPr>
          <w:cantSplit/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AD3DA4" w14:textId="77777777" w:rsidR="00AC7321" w:rsidRDefault="00AC7321">
            <w:pPr>
              <w:pStyle w:val="Indholdsfortegnelse2"/>
            </w:pPr>
            <w:r>
              <w:t xml:space="preserve">Postnr. og By: </w:t>
            </w:r>
          </w:p>
          <w:p w14:paraId="6D22778B" w14:textId="1167222E" w:rsidR="00AC7321" w:rsidRDefault="00AC7321">
            <w:pPr>
              <w:rPr>
                <w:b/>
                <w:bCs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510DD3" w14:textId="77777777" w:rsidR="00AC7321" w:rsidRPr="00941B95" w:rsidRDefault="00AC7321" w:rsidP="00AC7321">
            <w:pPr>
              <w:pStyle w:val="Overskrift1"/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Mobil</w:t>
            </w:r>
            <w:r>
              <w:rPr>
                <w:rFonts w:ascii="Verdana" w:hAnsi="Verdana"/>
                <w:sz w:val="18"/>
                <w:szCs w:val="18"/>
              </w:rPr>
              <w:t xml:space="preserve">:  </w:t>
            </w:r>
          </w:p>
        </w:tc>
      </w:tr>
      <w:tr w:rsidR="00AC7321" w14:paraId="4FDE17CC" w14:textId="77777777">
        <w:trPr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69DD4CC" w14:textId="3E7B0D1F" w:rsidR="008D1F30" w:rsidRDefault="008D1F30" w:rsidP="008D1F30">
            <w:pPr>
              <w:pStyle w:val="Overskrift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Længde af Uddannelse:  </w:t>
            </w:r>
          </w:p>
          <w:p w14:paraId="2CC36FE5" w14:textId="2FF9605D" w:rsidR="00AC7321" w:rsidRDefault="00AC7321">
            <w:pPr>
              <w:pStyle w:val="Overskrift1"/>
              <w:spacing w:line="300" w:lineRule="auto"/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0A860CF" w14:textId="77777777" w:rsidR="00AC7321" w:rsidRDefault="00AC7321">
            <w:pPr>
              <w:rPr>
                <w:b/>
                <w:bCs/>
                <w:szCs w:val="18"/>
              </w:rPr>
            </w:pPr>
            <w:proofErr w:type="spellStart"/>
            <w:r>
              <w:rPr>
                <w:szCs w:val="18"/>
              </w:rPr>
              <w:t>E-Mail</w:t>
            </w:r>
            <w:proofErr w:type="spellEnd"/>
            <w:r>
              <w:rPr>
                <w:b/>
                <w:bCs/>
                <w:szCs w:val="18"/>
              </w:rPr>
              <w:t>:</w:t>
            </w:r>
          </w:p>
          <w:p w14:paraId="3696BD04" w14:textId="77777777" w:rsidR="00AC7321" w:rsidRDefault="00AC7321">
            <w:pPr>
              <w:rPr>
                <w:b/>
                <w:bCs/>
                <w:i/>
                <w:iCs/>
                <w:szCs w:val="18"/>
              </w:rPr>
            </w:pPr>
          </w:p>
        </w:tc>
      </w:tr>
      <w:tr w:rsidR="00AC7321" w14:paraId="38C58C21" w14:textId="77777777">
        <w:trPr>
          <w:trHeight w:val="50"/>
        </w:trPr>
        <w:tc>
          <w:tcPr>
            <w:tcW w:w="538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643C2AE" w14:textId="77777777" w:rsidR="00AC7321" w:rsidRDefault="00AC7321">
            <w:pPr>
              <w:rPr>
                <w:szCs w:val="18"/>
              </w:rPr>
            </w:pPr>
          </w:p>
          <w:p w14:paraId="40905152" w14:textId="77777777" w:rsidR="00AC7321" w:rsidRDefault="00AC7321">
            <w:pPr>
              <w:rPr>
                <w:szCs w:val="18"/>
              </w:rPr>
            </w:pPr>
          </w:p>
          <w:p w14:paraId="7B8C94E5" w14:textId="77777777" w:rsidR="00AC7321" w:rsidRDefault="00AC7321">
            <w:pPr>
              <w:rPr>
                <w:szCs w:val="18"/>
              </w:rPr>
            </w:pP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B391ACA" w14:textId="77777777" w:rsidR="00AC7321" w:rsidRDefault="00AC7321">
            <w:pPr>
              <w:pStyle w:val="Overskrift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</w:tr>
      <w:tr w:rsidR="00AC7321" w14:paraId="6A367C4F" w14:textId="77777777">
        <w:trPr>
          <w:trHeight w:val="563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9D922D" w14:textId="77777777" w:rsidR="00AC7321" w:rsidRPr="00196DB9" w:rsidRDefault="00AC7321">
            <w:pPr>
              <w:rPr>
                <w:szCs w:val="18"/>
              </w:rPr>
            </w:pPr>
            <w:r>
              <w:rPr>
                <w:szCs w:val="18"/>
              </w:rPr>
              <w:t>Virksomhed:</w:t>
            </w:r>
          </w:p>
          <w:p w14:paraId="70FD870F" w14:textId="77777777" w:rsidR="00AC7321" w:rsidRDefault="00AC7321">
            <w:pPr>
              <w:rPr>
                <w:b/>
                <w:bCs/>
                <w:szCs w:val="18"/>
              </w:rPr>
            </w:pPr>
          </w:p>
          <w:p w14:paraId="49334BED" w14:textId="77777777" w:rsidR="00AC7321" w:rsidRDefault="00AC7321">
            <w:pPr>
              <w:pStyle w:val="Overskrift1"/>
              <w:rPr>
                <w:rFonts w:ascii="Verdana" w:hAnsi="Verdana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Kontaktperson: </w:t>
            </w: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F49824" w14:textId="77777777" w:rsidR="00AC7321" w:rsidRDefault="00AC7321">
            <w:pPr>
              <w:pStyle w:val="Overskrift1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Telefon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</w:p>
          <w:p w14:paraId="757D7D22" w14:textId="77777777" w:rsidR="00AC7321" w:rsidRDefault="00AC7321">
            <w:pPr>
              <w:spacing w:line="36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E-Mail</w:t>
            </w:r>
            <w:proofErr w:type="spellEnd"/>
            <w:r>
              <w:rPr>
                <w:b/>
                <w:bCs/>
                <w:szCs w:val="18"/>
              </w:rPr>
              <w:t>:</w:t>
            </w:r>
            <w:r w:rsidR="00E83416">
              <w:rPr>
                <w:b/>
                <w:bCs/>
                <w:szCs w:val="18"/>
              </w:rPr>
              <w:t xml:space="preserve"> </w:t>
            </w:r>
          </w:p>
        </w:tc>
      </w:tr>
      <w:tr w:rsidR="00AC7321" w14:paraId="38BBEB60" w14:textId="77777777">
        <w:trPr>
          <w:cantSplit/>
          <w:trHeight w:val="361"/>
        </w:trPr>
        <w:tc>
          <w:tcPr>
            <w:tcW w:w="467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74BBF63" w14:textId="77777777" w:rsidR="00AC7321" w:rsidRDefault="00AC7321">
            <w:pPr>
              <w:pStyle w:val="Overskrift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Uddannelse/Hold/skoleperiode:</w:t>
            </w:r>
          </w:p>
          <w:p w14:paraId="3FFA06E4" w14:textId="77777777" w:rsidR="00AC7321" w:rsidRDefault="00AC7321">
            <w:pPr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GF2 Data</w:t>
            </w:r>
          </w:p>
          <w:p w14:paraId="75E72F11" w14:textId="77777777" w:rsidR="00AC7321" w:rsidRDefault="00AC7321">
            <w:pPr>
              <w:pStyle w:val="Overskrift1"/>
              <w:rPr>
                <w:rFonts w:ascii="Verdana" w:hAnsi="Verdana"/>
                <w:sz w:val="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14:paraId="4105A200" w14:textId="77777777" w:rsidR="00AC7321" w:rsidRDefault="00AC7321">
            <w:pPr>
              <w:pStyle w:val="Overskrift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Startdato:</w:t>
            </w:r>
          </w:p>
          <w:p w14:paraId="1024B989" w14:textId="77777777" w:rsidR="00AC7321" w:rsidRDefault="00AC7321">
            <w:pPr>
              <w:rPr>
                <w:b/>
                <w:b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BEE86F2" w14:textId="77777777" w:rsidR="00AC7321" w:rsidRDefault="00AC7321">
            <w:pPr>
              <w:pStyle w:val="Overskrift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Kontaktlærer:</w:t>
            </w:r>
          </w:p>
        </w:tc>
      </w:tr>
    </w:tbl>
    <w:p w14:paraId="1C418649" w14:textId="77777777" w:rsidR="00AC7321" w:rsidRDefault="00AC7321">
      <w:pPr>
        <w:pStyle w:val="Sidehoved"/>
        <w:tabs>
          <w:tab w:val="clear" w:pos="4819"/>
          <w:tab w:val="clear" w:pos="9638"/>
          <w:tab w:val="left" w:pos="567"/>
        </w:tabs>
      </w:pPr>
    </w:p>
    <w:p w14:paraId="18C97224" w14:textId="77777777" w:rsidR="00AC7321" w:rsidRDefault="00AC7321">
      <w:pPr>
        <w:pStyle w:val="Sidehoved"/>
        <w:tabs>
          <w:tab w:val="clear" w:pos="4819"/>
          <w:tab w:val="clear" w:pos="9638"/>
        </w:tabs>
        <w:rPr>
          <w:szCs w:val="18"/>
        </w:rPr>
      </w:pPr>
    </w:p>
    <w:p w14:paraId="032C9DD5" w14:textId="77777777" w:rsidR="00AC7321" w:rsidRDefault="00AC7321">
      <w:pPr>
        <w:pStyle w:val="Sidehoved"/>
        <w:tabs>
          <w:tab w:val="clear" w:pos="4819"/>
          <w:tab w:val="clear" w:pos="9638"/>
        </w:tabs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850"/>
        <w:gridCol w:w="1134"/>
        <w:gridCol w:w="1134"/>
        <w:gridCol w:w="851"/>
        <w:gridCol w:w="850"/>
        <w:gridCol w:w="851"/>
        <w:gridCol w:w="771"/>
      </w:tblGrid>
      <w:tr w:rsidR="00AC7321" w14:paraId="66A98970" w14:textId="77777777">
        <w:trPr>
          <w:cantSplit/>
        </w:trPr>
        <w:tc>
          <w:tcPr>
            <w:tcW w:w="3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A42E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2A3A7492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Undertegnede elev søger godskrivning/merit i følgende fag (Fag nr.)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D930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916B93C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Niveau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38D7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170A8EAA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Godskrivning/Merit søges for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BB4B" w14:textId="77777777" w:rsidR="00AC7321" w:rsidRDefault="00AC7321" w:rsidP="00B11604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590F42D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  <w:r>
              <w:rPr>
                <w:sz w:val="20"/>
              </w:rPr>
              <w:t>Tidligere opnået karakter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44A92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3ADDB65B" w14:textId="77777777" w:rsidR="00AC7321" w:rsidRDefault="00AC7321">
            <w:pPr>
              <w:pStyle w:val="Sidehoved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Merit </w:t>
            </w:r>
            <w:proofErr w:type="spellStart"/>
            <w:r>
              <w:rPr>
                <w:i/>
                <w:iCs/>
                <w:sz w:val="20"/>
              </w:rPr>
              <w:t>god-kendt</w:t>
            </w:r>
            <w:proofErr w:type="spellEnd"/>
          </w:p>
        </w:tc>
      </w:tr>
      <w:tr w:rsidR="00AC7321" w14:paraId="1E8832A9" w14:textId="77777777">
        <w:trPr>
          <w:cantSplit/>
        </w:trPr>
        <w:tc>
          <w:tcPr>
            <w:tcW w:w="3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795D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98EF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F2D9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057A4980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Eksamen</w:t>
            </w:r>
          </w:p>
          <w:p w14:paraId="3F625EBC" w14:textId="77777777" w:rsidR="00AC7321" w:rsidRDefault="00AC7321" w:rsidP="0091503D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Ja/Nej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24B8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14627931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Undervis.</w:t>
            </w:r>
          </w:p>
          <w:p w14:paraId="20D0182E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Ja/Nej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6C35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2B1022BE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Niveau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A5AC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310D7860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St.pkt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B9E3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81B3073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  <w:r>
              <w:rPr>
                <w:sz w:val="20"/>
              </w:rPr>
              <w:t>Eks.</w:t>
            </w: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96B3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</w:p>
        </w:tc>
      </w:tr>
      <w:tr w:rsidR="00AC7321" w14:paraId="6D642484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4ADE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10804 Dansk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1FCE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1706" w14:textId="15166094" w:rsidR="00AC7321" w:rsidRDefault="00001EB0">
            <w:pPr>
              <w:pStyle w:val="Sidehoved"/>
              <w:tabs>
                <w:tab w:val="clear" w:pos="4819"/>
                <w:tab w:val="clear" w:pos="9638"/>
              </w:tabs>
            </w:pPr>
            <w:r>
              <w:t>#DE#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1E51" w14:textId="7A36D7E4" w:rsidR="00AC7321" w:rsidRDefault="00001EB0">
            <w:pPr>
              <w:pStyle w:val="Sidehoved"/>
              <w:tabs>
                <w:tab w:val="clear" w:pos="4819"/>
                <w:tab w:val="clear" w:pos="9638"/>
              </w:tabs>
            </w:pPr>
            <w:r>
              <w:t>#D</w:t>
            </w:r>
            <w:r>
              <w:t>U</w:t>
            </w:r>
            <w:r>
              <w:t>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DACD" w14:textId="42C22F70" w:rsidR="00AC7321" w:rsidRDefault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#DN#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A7FC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739E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6504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  <w:tr w:rsidR="00061BD8" w14:paraId="4545480D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C288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10806 Engelsk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A881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98C" w14:textId="756B4A03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E</w:t>
            </w:r>
            <w:r>
              <w:t>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0CEC" w14:textId="0A50B6FB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E</w:t>
            </w:r>
            <w:r>
              <w:t>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BB5C" w14:textId="6DDEFD01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E</w:t>
            </w:r>
            <w:r>
              <w:t>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9B8D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55FB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24ED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  <w:tr w:rsidR="00061BD8" w14:paraId="3909F91C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FE28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10806 Engelsk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F96E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D3F0" w14:textId="081DBA03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E</w:t>
            </w:r>
            <w:r>
              <w:t>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9C5E" w14:textId="7C5B6BA5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E</w:t>
            </w:r>
            <w:r>
              <w:t>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977E" w14:textId="0520D51C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E</w:t>
            </w:r>
            <w:r>
              <w:t>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9258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FE13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361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  <w:tr w:rsidR="00061BD8" w14:paraId="75E3E92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7BD7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10818 Matematik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CAAF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84C7" w14:textId="224EF478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M</w:t>
            </w:r>
            <w:r>
              <w:t>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7AAC" w14:textId="134C875C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M</w:t>
            </w:r>
            <w:r>
              <w:t>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CAAF" w14:textId="0DA4D0C9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</w:t>
            </w:r>
            <w:r>
              <w:t>M</w:t>
            </w:r>
            <w:r>
              <w:t>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903C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46F4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F3D3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  <w:tr w:rsidR="00061BD8" w14:paraId="23BC5040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4E9D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10818 Matematik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C7F5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E38F" w14:textId="3A84DFCE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#ME#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D1D2" w14:textId="63F28625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#MU#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3C35" w14:textId="3116E98A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>
              <w:t>#MN#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8BB4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590D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0756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  <w:tr w:rsidR="00061BD8" w14:paraId="06170EC1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7135" w14:textId="77777777" w:rsidR="00061BD8" w:rsidRPr="00E66B09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10805 Brandbekæmpelse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BC73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321C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4E10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93F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F322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32BF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A998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  <w:tr w:rsidR="00061BD8" w14:paraId="3772D92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01F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  <w:r w:rsidRPr="00936A41">
              <w:rPr>
                <w:b/>
                <w:bCs/>
              </w:rPr>
              <w:t>20029 Førstehjælp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5CF7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696B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E0C0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E60A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E1A0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A8B7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5C68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  <w:tr w:rsidR="00061BD8" w14:paraId="65A5EDE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8B3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B952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6704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D154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6B4A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E5C0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D7DB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D5FC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  <w:tr w:rsidR="00061BD8" w14:paraId="5BC0C1FF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A17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5FA9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9EEC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BD57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AB51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DE1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4734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742" w14:textId="77777777" w:rsidR="00061BD8" w:rsidRDefault="00061BD8" w:rsidP="00061BD8">
            <w:pPr>
              <w:pStyle w:val="Sidehoved"/>
              <w:tabs>
                <w:tab w:val="clear" w:pos="4819"/>
                <w:tab w:val="clear" w:pos="9638"/>
              </w:tabs>
            </w:pPr>
          </w:p>
        </w:tc>
      </w:tr>
    </w:tbl>
    <w:p w14:paraId="0CDF375F" w14:textId="77777777" w:rsidR="00AC7321" w:rsidRDefault="00AC7321">
      <w:pPr>
        <w:pStyle w:val="Sidehoved"/>
        <w:tabs>
          <w:tab w:val="clear" w:pos="4819"/>
          <w:tab w:val="clear" w:pos="9638"/>
        </w:tabs>
        <w:rPr>
          <w:sz w:val="20"/>
        </w:rPr>
      </w:pPr>
    </w:p>
    <w:p w14:paraId="6A5BE1EB" w14:textId="77777777" w:rsidR="00AC7321" w:rsidRDefault="00AC7321">
      <w:pPr>
        <w:pStyle w:val="Sidehoved"/>
        <w:tabs>
          <w:tab w:val="clear" w:pos="4819"/>
          <w:tab w:val="clear" w:pos="9638"/>
        </w:tabs>
        <w:rPr>
          <w:sz w:val="20"/>
        </w:rPr>
      </w:pPr>
    </w:p>
    <w:p w14:paraId="61F6ED3B" w14:textId="77777777" w:rsidR="00AC7321" w:rsidRDefault="00AC7321">
      <w:pPr>
        <w:pStyle w:val="Sidehoved"/>
        <w:tabs>
          <w:tab w:val="clear" w:pos="4819"/>
          <w:tab w:val="clear" w:pos="9638"/>
        </w:tabs>
        <w:rPr>
          <w:sz w:val="20"/>
        </w:rPr>
      </w:pPr>
    </w:p>
    <w:p w14:paraId="58F7C9BF" w14:textId="77777777" w:rsidR="00AC7321" w:rsidRDefault="00AC7321">
      <w:pPr>
        <w:pStyle w:val="Sidehoved"/>
        <w:tabs>
          <w:tab w:val="clear" w:pos="4819"/>
          <w:tab w:val="clear" w:pos="9638"/>
        </w:tabs>
        <w:rPr>
          <w:szCs w:val="18"/>
        </w:rPr>
      </w:pPr>
      <w:r>
        <w:rPr>
          <w:szCs w:val="18"/>
        </w:rPr>
        <w:t>Sammen med denne ansøgning vedlægges kopier af eksamensbeviser eller anden dokumentation.</w:t>
      </w:r>
    </w:p>
    <w:p w14:paraId="35039202" w14:textId="77777777" w:rsidR="00AC7321" w:rsidRDefault="00AC7321">
      <w:pPr>
        <w:pStyle w:val="Sidehoved"/>
        <w:tabs>
          <w:tab w:val="clear" w:pos="4819"/>
          <w:tab w:val="clear" w:pos="9638"/>
        </w:tabs>
        <w:rPr>
          <w:szCs w:val="18"/>
        </w:rPr>
      </w:pPr>
      <w:r>
        <w:rPr>
          <w:szCs w:val="18"/>
        </w:rPr>
        <w:t xml:space="preserve">Merit er gældende fra godkendelsesdato og gives </w:t>
      </w:r>
      <w:r>
        <w:rPr>
          <w:i/>
          <w:iCs/>
          <w:szCs w:val="18"/>
        </w:rPr>
        <w:t>IKKE</w:t>
      </w:r>
      <w:r>
        <w:rPr>
          <w:szCs w:val="18"/>
        </w:rPr>
        <w:t xml:space="preserve"> med tilbagevirkende kraft.</w:t>
      </w:r>
    </w:p>
    <w:p w14:paraId="65052699" w14:textId="77777777" w:rsidR="00AC7321" w:rsidRDefault="00AC7321">
      <w:pPr>
        <w:pStyle w:val="Sidehoved"/>
        <w:tabs>
          <w:tab w:val="clear" w:pos="4819"/>
          <w:tab w:val="clear" w:pos="9638"/>
        </w:tabs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AC7321" w14:paraId="1C41E550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AD8D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425CB843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7A15CB76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Elevens underskrift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6800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6941A4D5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165D819B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Forældre/værge (u.18 år)</w:t>
            </w:r>
          </w:p>
        </w:tc>
      </w:tr>
      <w:tr w:rsidR="00AC7321" w14:paraId="1C21DC8E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E4E9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4E8896FC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6915214E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Godskrivning/Merit godkendt pr. dato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8C6B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5236D1F7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</w:p>
        </w:tc>
      </w:tr>
      <w:tr w:rsidR="00AC7321" w14:paraId="59049592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F5AC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Godskrivning/Merit registreret i Uddata af:</w:t>
            </w:r>
          </w:p>
          <w:p w14:paraId="3DDBA944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2EF9711E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LHK/LHS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5674" w14:textId="77777777" w:rsidR="00AC7321" w:rsidRDefault="00AC7321">
            <w:pPr>
              <w:pStyle w:val="Sidehoved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Kopi til:</w:t>
            </w:r>
          </w:p>
          <w:p w14:paraId="5A826FB7" w14:textId="77777777" w:rsidR="00AC7321" w:rsidRDefault="00AC7321">
            <w:pPr>
              <w:pStyle w:val="Overskrift3"/>
            </w:pPr>
          </w:p>
        </w:tc>
      </w:tr>
    </w:tbl>
    <w:p w14:paraId="1FEAF6EE" w14:textId="77777777" w:rsidR="00AC7321" w:rsidRDefault="00AC7321" w:rsidP="00E83416">
      <w:pPr>
        <w:rPr>
          <w:sz w:val="16"/>
        </w:rPr>
      </w:pPr>
    </w:p>
    <w:sectPr w:rsidR="00AC7321" w:rsidSect="00E834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09" w:footer="709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5B14" w14:textId="77777777" w:rsidR="00786269" w:rsidRDefault="00786269">
      <w:r>
        <w:separator/>
      </w:r>
    </w:p>
  </w:endnote>
  <w:endnote w:type="continuationSeparator" w:id="0">
    <w:p w14:paraId="6B0F46B3" w14:textId="77777777" w:rsidR="00786269" w:rsidRDefault="0078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gnaNormal-Book">
    <w:panose1 w:val="00000000000000000000"/>
    <w:charset w:val="00"/>
    <w:family w:val="modern"/>
    <w:notTrueType/>
    <w:pitch w:val="variable"/>
    <w:sig w:usb0="A00000AF" w:usb1="4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3F6B" w14:textId="77777777" w:rsidR="00995C3C" w:rsidRDefault="00995C3C">
    <w:pPr>
      <w:pStyle w:val="Sidetekst"/>
      <w:tabs>
        <w:tab w:val="left" w:pos="793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4815" w14:textId="77777777" w:rsidR="00995C3C" w:rsidRDefault="00AC7321">
    <w:pPr>
      <w:pStyle w:val="Sidetekst"/>
      <w:tabs>
        <w:tab w:val="left" w:pos="7938"/>
      </w:tabs>
    </w:pPr>
    <w:r>
      <w:rPr>
        <w:noProof/>
        <w:sz w:val="20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F9BE8D" wp14:editId="151028ED">
              <wp:simplePos x="0" y="0"/>
              <wp:positionH relativeFrom="page">
                <wp:posOffset>5832475</wp:posOffset>
              </wp:positionH>
              <wp:positionV relativeFrom="page">
                <wp:posOffset>9260205</wp:posOffset>
              </wp:positionV>
              <wp:extent cx="1224280" cy="10363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280" cy="1036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ECFC2" w14:textId="77777777" w:rsidR="00995C3C" w:rsidRDefault="00995C3C">
                          <w:pPr>
                            <w:pStyle w:val="Sidetekst"/>
                          </w:pPr>
                          <w:r>
                            <w:t>Nordre Fasanvej 27</w:t>
                          </w:r>
                        </w:p>
                        <w:p w14:paraId="75752023" w14:textId="77777777" w:rsidR="00995C3C" w:rsidRDefault="00995C3C">
                          <w:pPr>
                            <w:pStyle w:val="Sidetekst"/>
                          </w:pPr>
                          <w:r>
                            <w:t>Postbox 204</w:t>
                          </w:r>
                        </w:p>
                        <w:p w14:paraId="295ED6AD" w14:textId="77777777" w:rsidR="00995C3C" w:rsidRDefault="00995C3C">
                          <w:pPr>
                            <w:pStyle w:val="Sidetekst"/>
                          </w:pPr>
                          <w:r>
                            <w:t>DK-2000 Frederiksberg</w:t>
                          </w:r>
                        </w:p>
                        <w:p w14:paraId="365E7D58" w14:textId="77777777" w:rsidR="00995C3C" w:rsidRDefault="00995C3C">
                          <w:pPr>
                            <w:pStyle w:val="Sidetekst"/>
                          </w:pPr>
                          <w:r>
                            <w:t>Tlf   +45 3817 7000</w:t>
                          </w:r>
                        </w:p>
                        <w:p w14:paraId="61FB7248" w14:textId="77777777" w:rsidR="00995C3C" w:rsidRDefault="00995C3C">
                          <w:pPr>
                            <w:pStyle w:val="Sidetekst"/>
                          </w:pPr>
                          <w:r>
                            <w:t>Fax +45 3817 7106</w:t>
                          </w:r>
                        </w:p>
                        <w:p w14:paraId="065C21C8" w14:textId="77777777" w:rsidR="00995C3C" w:rsidRDefault="00995C3C">
                          <w:pPr>
                            <w:pStyle w:val="Sidetekst"/>
                          </w:pPr>
                          <w:r>
                            <w:t>tec@tec.dk</w:t>
                          </w:r>
                        </w:p>
                        <w:p w14:paraId="17889F2B" w14:textId="77777777" w:rsidR="00995C3C" w:rsidRDefault="00995C3C">
                          <w:pPr>
                            <w:pStyle w:val="Sidetekst"/>
                          </w:pPr>
                          <w:r>
                            <w:t>www.tec.dk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9BE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9.25pt;margin-top:729.15pt;width:96.4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" o:allowincell="f" stroked="f">
              <v:textbox inset="0,0,0,0">
                <w:txbxContent>
                  <w:p w14:paraId="27FECFC2" w14:textId="77777777" w:rsidR="00995C3C" w:rsidRDefault="00995C3C">
                    <w:pPr>
                      <w:pStyle w:val="Sidetekst"/>
                    </w:pPr>
                    <w:r>
                      <w:t>Nordre Fasanvej 27</w:t>
                    </w:r>
                  </w:p>
                  <w:p w14:paraId="75752023" w14:textId="77777777" w:rsidR="00995C3C" w:rsidRDefault="00995C3C">
                    <w:pPr>
                      <w:pStyle w:val="Sidetekst"/>
                    </w:pPr>
                    <w:r>
                      <w:t>Postbox 204</w:t>
                    </w:r>
                  </w:p>
                  <w:p w14:paraId="295ED6AD" w14:textId="77777777" w:rsidR="00995C3C" w:rsidRDefault="00995C3C">
                    <w:pPr>
                      <w:pStyle w:val="Sidetekst"/>
                    </w:pPr>
                    <w:r>
                      <w:t>DK-2000 Frederiksberg</w:t>
                    </w:r>
                  </w:p>
                  <w:p w14:paraId="365E7D58" w14:textId="77777777" w:rsidR="00995C3C" w:rsidRDefault="00995C3C">
                    <w:pPr>
                      <w:pStyle w:val="Sidetekst"/>
                    </w:pPr>
                    <w:r>
                      <w:t>Tlf   +45 3817 7000</w:t>
                    </w:r>
                  </w:p>
                  <w:p w14:paraId="61FB7248" w14:textId="77777777" w:rsidR="00995C3C" w:rsidRDefault="00995C3C">
                    <w:pPr>
                      <w:pStyle w:val="Sidetekst"/>
                    </w:pPr>
                    <w:r>
                      <w:t>Fax +45 3817 7106</w:t>
                    </w:r>
                  </w:p>
                  <w:p w14:paraId="065C21C8" w14:textId="77777777" w:rsidR="00995C3C" w:rsidRDefault="00995C3C">
                    <w:pPr>
                      <w:pStyle w:val="Sidetekst"/>
                    </w:pPr>
                    <w:r>
                      <w:t>tec@tec.dk</w:t>
                    </w:r>
                  </w:p>
                  <w:p w14:paraId="17889F2B" w14:textId="77777777" w:rsidR="00995C3C" w:rsidRDefault="00995C3C">
                    <w:pPr>
                      <w:pStyle w:val="Sidetekst"/>
                    </w:pPr>
                    <w:r>
                      <w:t>www.tec.dk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5C3C">
      <w:t xml:space="preserve">TEC - Teknisk Erhvervsskole Center - er en fusion af </w:t>
    </w:r>
    <w:proofErr w:type="spellStart"/>
    <w:r w:rsidR="00995C3C">
      <w:t>FagHøjskolen</w:t>
    </w:r>
    <w:proofErr w:type="spellEnd"/>
    <w:r w:rsidR="00995C3C">
      <w:t xml:space="preserve">, Luftfartsskolen, Lyngby Tekniske Skole </w:t>
    </w:r>
    <w:r w:rsidR="00995C3C">
      <w:br/>
      <w:t>og Metalindustriens Fagskole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4D25" w14:textId="77777777" w:rsidR="00786269" w:rsidRDefault="00786269">
      <w:r>
        <w:separator/>
      </w:r>
    </w:p>
  </w:footnote>
  <w:footnote w:type="continuationSeparator" w:id="0">
    <w:p w14:paraId="538C9116" w14:textId="77777777" w:rsidR="00786269" w:rsidRDefault="00786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A12A" w14:textId="77777777" w:rsidR="00995C3C" w:rsidRDefault="00AC7321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1312" behindDoc="1" locked="0" layoutInCell="1" allowOverlap="1" wp14:anchorId="71F90636" wp14:editId="797032A2">
          <wp:simplePos x="0" y="0"/>
          <wp:positionH relativeFrom="column">
            <wp:posOffset>3630295</wp:posOffset>
          </wp:positionH>
          <wp:positionV relativeFrom="paragraph">
            <wp:posOffset>-161290</wp:posOffset>
          </wp:positionV>
          <wp:extent cx="2507615" cy="444500"/>
          <wp:effectExtent l="0" t="0" r="0" b="0"/>
          <wp:wrapTight wrapText="bothSides">
            <wp:wrapPolygon edited="0">
              <wp:start x="0" y="0"/>
              <wp:lineTo x="0" y="20366"/>
              <wp:lineTo x="21496" y="20366"/>
              <wp:lineTo x="21496" y="0"/>
              <wp:lineTo x="0" y="0"/>
            </wp:wrapPolygon>
          </wp:wrapTight>
          <wp:docPr id="3" name="Billede 162" descr="TEC_Logo_NavnHorisontal_Himmelblaa_RGB.jpg">
            <a:hlinkClick xmlns:a="http://schemas.openxmlformats.org/drawingml/2006/main" r:id="rId1" tgtFrame="&quot;_blank&quot;" tooltip="&quot;TEC_Logo_NavnHorisontal_Himmelblaa_RGB.pd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62" descr="TEC_Logo_NavnHorisontal_Himmelblaa_RGB.jpg">
                    <a:hlinkClick r:id="rId1" tgtFrame="&quot;_blank&quot;" tooltip="&quot;TEC_Logo_NavnHorisontal_Himmelblaa_RGB.pd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761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AE9058" w14:textId="77777777" w:rsidR="00995C3C" w:rsidRDefault="00995C3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51A7" w14:textId="77777777" w:rsidR="00995C3C" w:rsidRDefault="00AC7321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0288" behindDoc="0" locked="0" layoutInCell="0" allowOverlap="1" wp14:anchorId="60537C24" wp14:editId="7DCE64B0">
          <wp:simplePos x="0" y="0"/>
          <wp:positionH relativeFrom="column">
            <wp:posOffset>4860290</wp:posOffset>
          </wp:positionH>
          <wp:positionV relativeFrom="paragraph">
            <wp:posOffset>231140</wp:posOffset>
          </wp:positionV>
          <wp:extent cx="1419225" cy="1047750"/>
          <wp:effectExtent l="0" t="0" r="0" b="0"/>
          <wp:wrapNone/>
          <wp:docPr id="2" name="Billede 2" descr="TEC_haandv_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C_haandv_des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BBB38C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04"/>
    <w:rsid w:val="00001EB0"/>
    <w:rsid w:val="00061BD8"/>
    <w:rsid w:val="00086689"/>
    <w:rsid w:val="000B16C2"/>
    <w:rsid w:val="0015311B"/>
    <w:rsid w:val="00187C49"/>
    <w:rsid w:val="00196DB9"/>
    <w:rsid w:val="001A6033"/>
    <w:rsid w:val="002628A4"/>
    <w:rsid w:val="0027580A"/>
    <w:rsid w:val="002C2F2A"/>
    <w:rsid w:val="002E3F98"/>
    <w:rsid w:val="002F4B81"/>
    <w:rsid w:val="00343CF6"/>
    <w:rsid w:val="003F3F32"/>
    <w:rsid w:val="004A44E4"/>
    <w:rsid w:val="005128A9"/>
    <w:rsid w:val="005947B6"/>
    <w:rsid w:val="00646547"/>
    <w:rsid w:val="00683717"/>
    <w:rsid w:val="006F0D54"/>
    <w:rsid w:val="0070226F"/>
    <w:rsid w:val="00713D31"/>
    <w:rsid w:val="00786269"/>
    <w:rsid w:val="00837536"/>
    <w:rsid w:val="008D1F30"/>
    <w:rsid w:val="0091503D"/>
    <w:rsid w:val="00936A41"/>
    <w:rsid w:val="00941B95"/>
    <w:rsid w:val="00995C3C"/>
    <w:rsid w:val="009B0451"/>
    <w:rsid w:val="009E73AB"/>
    <w:rsid w:val="00A2196F"/>
    <w:rsid w:val="00A73A3A"/>
    <w:rsid w:val="00AC7321"/>
    <w:rsid w:val="00B11604"/>
    <w:rsid w:val="00B33E81"/>
    <w:rsid w:val="00BE0B39"/>
    <w:rsid w:val="00C37206"/>
    <w:rsid w:val="00D66F60"/>
    <w:rsid w:val="00D86A05"/>
    <w:rsid w:val="00DE006C"/>
    <w:rsid w:val="00E54EFD"/>
    <w:rsid w:val="00E66B09"/>
    <w:rsid w:val="00E83416"/>
    <w:rsid w:val="00EE04C7"/>
    <w:rsid w:val="00EF73F4"/>
    <w:rsid w:val="00F31BA2"/>
    <w:rsid w:val="00F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32D61"/>
  <w15:chartTrackingRefBased/>
  <w15:docId w15:val="{A22E5E54-A2BB-4CA8-AE5D-DD23BF16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18"/>
      <w:lang w:eastAsia="en-US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36"/>
      <w:szCs w:val="36"/>
      <w:lang w:eastAsia="da-DK"/>
    </w:rPr>
  </w:style>
  <w:style w:type="paragraph" w:styleId="Overskrift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/>
      <w:b/>
      <w:bCs/>
      <w:color w:val="000000"/>
      <w:sz w:val="36"/>
      <w:szCs w:val="36"/>
      <w:lang w:eastAsia="da-DK"/>
    </w:rPr>
  </w:style>
  <w:style w:type="paragraph" w:styleId="Overskrift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pPr>
      <w:spacing w:before="440" w:line="720" w:lineRule="auto"/>
      <w:ind w:right="2267"/>
    </w:pPr>
    <w:rPr>
      <w:rFonts w:ascii="Times New Roman" w:hAnsi="Times New Roman"/>
      <w:sz w:val="24"/>
    </w:rPr>
  </w:style>
  <w:style w:type="paragraph" w:customStyle="1" w:styleId="Modtageradresseibrev">
    <w:name w:val="Modtageradresse i brev"/>
    <w:basedOn w:val="Normal"/>
    <w:next w:val="Normal"/>
    <w:rPr>
      <w:kern w:val="18"/>
    </w:rPr>
  </w:style>
  <w:style w:type="paragraph" w:styleId="Sidehoved">
    <w:name w:val="header"/>
    <w:basedOn w:val="Normal"/>
    <w:link w:val="SidehovedTegn"/>
    <w:uiPriority w:val="99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paragraph" w:styleId="Brdtekst2">
    <w:name w:val="Body Text 2"/>
    <w:basedOn w:val="Normal"/>
    <w:rPr>
      <w:sz w:val="16"/>
    </w:rPr>
  </w:style>
  <w:style w:type="paragraph" w:customStyle="1" w:styleId="Sidetekst">
    <w:name w:val="Sidetekst"/>
    <w:basedOn w:val="Normal"/>
    <w:pPr>
      <w:spacing w:after="120"/>
    </w:pPr>
    <w:rPr>
      <w:sz w:val="14"/>
    </w:rPr>
  </w:style>
  <w:style w:type="paragraph" w:customStyle="1" w:styleId="Afdeling">
    <w:name w:val="Afdeling"/>
    <w:basedOn w:val="Normal"/>
    <w:rPr>
      <w:b/>
      <w:sz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Brevtitel">
    <w:name w:val="Brevtitel"/>
    <w:basedOn w:val="Modtageradresseibrev"/>
    <w:rPr>
      <w:b/>
    </w:rPr>
  </w:style>
  <w:style w:type="paragraph" w:styleId="Fodnotetekst">
    <w:name w:val="footnote text"/>
    <w:basedOn w:val="Normal"/>
    <w:semiHidden/>
    <w:rPr>
      <w:sz w:val="20"/>
    </w:rPr>
  </w:style>
  <w:style w:type="character" w:styleId="Fodnotehenvisning">
    <w:name w:val="footnote reference"/>
    <w:semiHidden/>
    <w:rPr>
      <w:vertAlign w:val="superscript"/>
    </w:rPr>
  </w:style>
  <w:style w:type="paragraph" w:customStyle="1" w:styleId="Underrubrik2">
    <w:name w:val="Underrubrik 2"/>
    <w:basedOn w:val="Normal"/>
    <w:pPr>
      <w:autoSpaceDE w:val="0"/>
      <w:autoSpaceDN w:val="0"/>
      <w:adjustRightInd w:val="0"/>
      <w:spacing w:line="260" w:lineRule="atLeast"/>
    </w:pPr>
    <w:rPr>
      <w:rFonts w:ascii="SignaNormal-Book" w:hAnsi="SignaNormal-Book"/>
      <w:sz w:val="26"/>
      <w:szCs w:val="26"/>
      <w:lang w:eastAsia="da-DK"/>
    </w:rPr>
  </w:style>
  <w:style w:type="paragraph" w:styleId="Brdtekstindrykning">
    <w:name w:val="Body Text Indent"/>
    <w:basedOn w:val="Normal"/>
    <w:rPr>
      <w:rFonts w:ascii="Arial" w:hAnsi="Arial" w:cs="Arial"/>
      <w:sz w:val="28"/>
      <w:szCs w:val="28"/>
      <w:lang w:eastAsia="da-DK"/>
    </w:rPr>
  </w:style>
  <w:style w:type="paragraph" w:styleId="Indholdsfortegnelse2">
    <w:name w:val="toc 2"/>
    <w:basedOn w:val="Normal"/>
    <w:next w:val="Normal"/>
    <w:autoRedefine/>
    <w:semiHidden/>
    <w:rPr>
      <w:rFonts w:cs="Arial"/>
      <w:szCs w:val="18"/>
      <w:lang w:eastAsia="da-DK"/>
    </w:rPr>
  </w:style>
  <w:style w:type="character" w:customStyle="1" w:styleId="SidehovedTegn">
    <w:name w:val="Sidehoved Tegn"/>
    <w:link w:val="Sidehoved"/>
    <w:uiPriority w:val="99"/>
    <w:rsid w:val="00187C49"/>
    <w:rPr>
      <w:rFonts w:ascii="Verdana" w:hAnsi="Verdana"/>
      <w:sz w:val="18"/>
      <w:lang w:eastAsia="en-US"/>
    </w:rPr>
  </w:style>
  <w:style w:type="paragraph" w:styleId="Markeringsbobletekst">
    <w:name w:val="Balloon Text"/>
    <w:basedOn w:val="Normal"/>
    <w:link w:val="MarkeringsbobletekstTegn"/>
    <w:rsid w:val="00187C4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sid w:val="00187C4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tecintra/media/497864/tec_logo_navnhorisontal_himmelblaa_rgb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H&#229;ndv&#230;rk_Teknik.do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A536-9292-436F-BF18-355C0FA0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Håndværk_Teknik.dot</Template>
  <TotalTime>30</TotalTime>
  <Pages>1</Pages>
  <Words>151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[Klik her, og skriv modtagerens adresse]</vt:lpstr>
      <vt:lpstr>[Klik her, og skriv modtagerens adresse]</vt:lpstr>
    </vt:vector>
  </TitlesOfParts>
  <Company>Frederiksberg Tekniske Skole</Company>
  <LinksUpToDate>false</LinksUpToDate>
  <CharactersWithSpaces>1076</CharactersWithSpaces>
  <SharedDoc>false</SharedDoc>
  <HLinks>
    <vt:vector size="6" baseType="variant">
      <vt:variant>
        <vt:i4>3473532</vt:i4>
      </vt:variant>
      <vt:variant>
        <vt:i4>-1</vt:i4>
      </vt:variant>
      <vt:variant>
        <vt:i4>2052</vt:i4>
      </vt:variant>
      <vt:variant>
        <vt:i4>4</vt:i4>
      </vt:variant>
      <vt:variant>
        <vt:lpwstr>http://tecintra/media/497864/tec_logo_navnhorisontal_himmelblaa_rgb.pdf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[Klik her, og skriv modtagerens adresse]</dc:title>
  <dc:subject/>
  <dc:creator>Lene Riise Pedersen</dc:creator>
  <cp:keywords/>
  <cp:lastModifiedBy>Victor Gawron</cp:lastModifiedBy>
  <cp:revision>12</cp:revision>
  <cp:lastPrinted>2021-06-17T07:16:00Z</cp:lastPrinted>
  <dcterms:created xsi:type="dcterms:W3CDTF">2021-06-11T06:43:00Z</dcterms:created>
  <dcterms:modified xsi:type="dcterms:W3CDTF">2021-06-17T07:47:00Z</dcterms:modified>
</cp:coreProperties>
</file>